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12A" w:rsidRDefault="00346BA0">
      <w:r>
        <w:t xml:space="preserve">Shaun Fendi Gan – Analysis </w:t>
      </w:r>
    </w:p>
    <w:p w:rsidR="00346BA0" w:rsidRDefault="00BF7A60">
      <w:r>
        <w:t xml:space="preserve">Working out, why you hose the methods for solving </w:t>
      </w:r>
      <w:proofErr w:type="spellStart"/>
      <w:r>
        <w:t>provlem</w:t>
      </w:r>
      <w:proofErr w:type="spellEnd"/>
      <w:r>
        <w:t xml:space="preserve">, noteworthy techniques. </w:t>
      </w:r>
    </w:p>
    <w:p w:rsidR="00BF7A60" w:rsidRDefault="00BF7A60">
      <w:r>
        <w:t xml:space="preserve">Validations performed on the code, </w:t>
      </w:r>
    </w:p>
    <w:p w:rsidR="00BF7A60" w:rsidRDefault="00BF7A60">
      <w:r>
        <w:t>400 words per question</w:t>
      </w:r>
    </w:p>
    <w:p w:rsidR="00BF7A60" w:rsidRDefault="00BF7A60">
      <w:r>
        <w:t xml:space="preserve">Answer directly </w:t>
      </w:r>
    </w:p>
    <w:p w:rsidR="00BF7A60" w:rsidRDefault="00BF7A60"/>
    <w:p w:rsidR="00BF7A60" w:rsidRDefault="00BF7A60">
      <w:r>
        <w:t>Selective plots</w:t>
      </w:r>
    </w:p>
    <w:p w:rsidR="00BF7A60" w:rsidRDefault="00BF7A60">
      <w:r>
        <w:t>Awarded for results achieved, numerical methods, organisation, presentation, general quality</w:t>
      </w:r>
    </w:p>
    <w:p w:rsidR="00BF7A60" w:rsidRDefault="00BF7A60">
      <w:r>
        <w:t>And quality of programming</w:t>
      </w:r>
    </w:p>
    <w:p w:rsidR="00BF7A60" w:rsidRDefault="00BF7A60"/>
    <w:p w:rsidR="00BF7A60" w:rsidRDefault="00BF7A60">
      <w:r>
        <w:t xml:space="preserve">README file that described how to invoke code, short commentary on choice of </w:t>
      </w:r>
      <w:proofErr w:type="spellStart"/>
      <w:r>
        <w:t>languae</w:t>
      </w:r>
      <w:proofErr w:type="spellEnd"/>
      <w:r>
        <w:t xml:space="preserve"> and coding style. </w:t>
      </w:r>
    </w:p>
    <w:p w:rsidR="00BF7A60" w:rsidRDefault="00BF7A60"/>
    <w:p w:rsidR="00BF7A60" w:rsidRDefault="00BF7A60">
      <w:r>
        <w:t>Well commented</w:t>
      </w:r>
    </w:p>
    <w:p w:rsidR="00C36AD8" w:rsidRDefault="00C36AD8" w:rsidP="00C36AD8">
      <w:bookmarkStart w:id="0" w:name="_GoBack"/>
      <w:r>
        <w:t xml:space="preserve">[[ </w:t>
      </w:r>
      <w:proofErr w:type="gramStart"/>
      <w:r>
        <w:t>0.38  -</w:t>
      </w:r>
      <w:proofErr w:type="gramEnd"/>
      <w:r>
        <w:t>0.046  0.004 -0.005 -0.002]</w:t>
      </w:r>
    </w:p>
    <w:p w:rsidR="00C36AD8" w:rsidRDefault="00C36AD8" w:rsidP="00C36AD8">
      <w:r>
        <w:t xml:space="preserve"> [-0.</w:t>
      </w:r>
      <w:proofErr w:type="gramStart"/>
      <w:r>
        <w:t>139  0.139</w:t>
      </w:r>
      <w:proofErr w:type="gramEnd"/>
      <w:r>
        <w:t xml:space="preserve"> -0.012  0.014  0.006]</w:t>
      </w:r>
    </w:p>
    <w:p w:rsidR="00C36AD8" w:rsidRDefault="00C36AD8" w:rsidP="00C36AD8">
      <w:r>
        <w:t xml:space="preserve"> [ 0.027 -0.</w:t>
      </w:r>
      <w:proofErr w:type="gramStart"/>
      <w:r>
        <w:t>027  0.024</w:t>
      </w:r>
      <w:proofErr w:type="gramEnd"/>
      <w:r>
        <w:t xml:space="preserve"> -0.028 -0.012]</w:t>
      </w:r>
    </w:p>
    <w:p w:rsidR="00C36AD8" w:rsidRDefault="00C36AD8" w:rsidP="00C36AD8">
      <w:r>
        <w:t xml:space="preserve"> [ </w:t>
      </w:r>
      <w:proofErr w:type="gramStart"/>
      <w:r>
        <w:t>0.07  -</w:t>
      </w:r>
      <w:proofErr w:type="gramEnd"/>
      <w:r>
        <w:t>0.07   0.063  0.044  0.018]</w:t>
      </w:r>
    </w:p>
    <w:p w:rsidR="00B851DE" w:rsidRDefault="00C36AD8" w:rsidP="00C36AD8">
      <w:r>
        <w:t xml:space="preserve"> [ 0.064 -0.</w:t>
      </w:r>
      <w:proofErr w:type="gramStart"/>
      <w:r>
        <w:t>064  0.056</w:t>
      </w:r>
      <w:proofErr w:type="gramEnd"/>
      <w:r>
        <w:t xml:space="preserve">  0.04   0.033]]</w:t>
      </w:r>
      <w:bookmarkEnd w:id="0"/>
    </w:p>
    <w:sectPr w:rsidR="00B85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A0"/>
    <w:rsid w:val="00346BA0"/>
    <w:rsid w:val="00385738"/>
    <w:rsid w:val="00490F72"/>
    <w:rsid w:val="006B6E28"/>
    <w:rsid w:val="00B851DE"/>
    <w:rsid w:val="00BF7A60"/>
    <w:rsid w:val="00C23657"/>
    <w:rsid w:val="00C36AD8"/>
    <w:rsid w:val="00C36BC3"/>
    <w:rsid w:val="00F3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6A91"/>
  <w15:chartTrackingRefBased/>
  <w15:docId w15:val="{A5B87731-E46E-404D-B9BF-BDAFDB6C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F9800DDE.dotm</Template>
  <TotalTime>150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Shaun</dc:creator>
  <cp:keywords/>
  <dc:description/>
  <cp:lastModifiedBy>Gan, Shaun</cp:lastModifiedBy>
  <cp:revision>1</cp:revision>
  <dcterms:created xsi:type="dcterms:W3CDTF">2019-11-02T14:42:00Z</dcterms:created>
  <dcterms:modified xsi:type="dcterms:W3CDTF">2019-11-02T17:12:00Z</dcterms:modified>
</cp:coreProperties>
</file>